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E2E" w:rsidRDefault="00B325FD" w:rsidP="00B325FD">
      <w:pPr>
        <w:pStyle w:val="Heading1"/>
      </w:pPr>
      <w:r>
        <w:t>Manual Data Upload Instructions</w:t>
      </w:r>
    </w:p>
    <w:p w:rsidR="00B325FD" w:rsidRDefault="00B325FD" w:rsidP="00B325FD"/>
    <w:p w:rsidR="00B325FD" w:rsidRDefault="00B325FD" w:rsidP="00B325FD">
      <w:pPr>
        <w:pStyle w:val="ListParagraph"/>
        <w:numPr>
          <w:ilvl w:val="0"/>
          <w:numId w:val="1"/>
        </w:numPr>
      </w:pPr>
      <w:r>
        <w:t>Open the Excel spreadsheet for the data category you would like to upload</w:t>
      </w:r>
    </w:p>
    <w:p w:rsidR="00B325FD" w:rsidRDefault="002F7378" w:rsidP="00B325FD">
      <w:pPr>
        <w:pStyle w:val="ListParagraph"/>
        <w:numPr>
          <w:ilvl w:val="0"/>
          <w:numId w:val="1"/>
        </w:numPr>
      </w:pPr>
      <w:r>
        <w:t>Change the</w:t>
      </w:r>
      <w:r w:rsidR="00B325FD">
        <w:t xml:space="preserve"> Timestamp.  All monthly data is time stamped midnight the last day of the month.  Monthly electricity data for October 2019 would be time stamped as follows:</w:t>
      </w:r>
    </w:p>
    <w:p w:rsidR="00B325FD" w:rsidRDefault="00B325FD" w:rsidP="00660F8E">
      <w:pPr>
        <w:spacing w:after="0" w:line="240" w:lineRule="auto"/>
        <w:ind w:left="72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31-</w:t>
      </w:r>
      <w:r w:rsidR="00660F8E">
        <w:rPr>
          <w:rFonts w:ascii="Calibri" w:eastAsia="Times New Roman" w:hAnsi="Calibri" w:cs="Calibri"/>
          <w:color w:val="000000"/>
        </w:rPr>
        <w:t>10</w:t>
      </w:r>
      <w:r>
        <w:rPr>
          <w:rFonts w:ascii="Calibri" w:eastAsia="Times New Roman" w:hAnsi="Calibri" w:cs="Calibri"/>
          <w:color w:val="000000"/>
        </w:rPr>
        <w:t>-</w:t>
      </w:r>
      <w:r w:rsidR="00660F8E">
        <w:rPr>
          <w:rFonts w:ascii="Calibri" w:eastAsia="Times New Roman" w:hAnsi="Calibri" w:cs="Calibri"/>
          <w:color w:val="000000"/>
        </w:rPr>
        <w:t>2019</w:t>
      </w:r>
      <w:r w:rsidR="00B60DB6">
        <w:rPr>
          <w:rFonts w:ascii="Calibri" w:eastAsia="Times New Roman" w:hAnsi="Calibri" w:cs="Calibri"/>
          <w:color w:val="000000"/>
        </w:rPr>
        <w:t xml:space="preserve"> 00:00:00</w:t>
      </w:r>
    </w:p>
    <w:p w:rsidR="00660F8E" w:rsidRPr="00B325FD" w:rsidRDefault="00660F8E" w:rsidP="00660F8E">
      <w:pPr>
        <w:spacing w:after="0" w:line="240" w:lineRule="auto"/>
        <w:ind w:left="720" w:firstLine="720"/>
        <w:rPr>
          <w:rFonts w:ascii="Calibri" w:eastAsia="Times New Roman" w:hAnsi="Calibri" w:cs="Calibri"/>
          <w:color w:val="000000"/>
        </w:rPr>
      </w:pPr>
    </w:p>
    <w:p w:rsidR="00B325FD" w:rsidRDefault="00B325FD" w:rsidP="00B325FD">
      <w:pPr>
        <w:pStyle w:val="ListParagraph"/>
        <w:numPr>
          <w:ilvl w:val="0"/>
          <w:numId w:val="1"/>
        </w:numPr>
      </w:pPr>
      <w:r>
        <w:t>Enter/Paste the values in the value cell corresponding to the correct PI Tag</w:t>
      </w:r>
    </w:p>
    <w:p w:rsidR="00B325FD" w:rsidRDefault="00B325FD" w:rsidP="00B325FD">
      <w:pPr>
        <w:pStyle w:val="ListParagraph"/>
        <w:numPr>
          <w:ilvl w:val="1"/>
          <w:numId w:val="1"/>
        </w:numPr>
      </w:pPr>
      <w:r>
        <w:t>MAKE SURE THE VALUES HAVE NO COMMAS (TO CORRECT THIS HIGHLIGHT THE COLUMN AND SWITCH THE FORMAT TO GENERAL)</w:t>
      </w:r>
    </w:p>
    <w:p w:rsidR="00B325FD" w:rsidRDefault="00B325FD" w:rsidP="00B325FD">
      <w:pPr>
        <w:pStyle w:val="ListParagraph"/>
        <w:numPr>
          <w:ilvl w:val="2"/>
          <w:numId w:val="1"/>
        </w:numPr>
      </w:pPr>
      <w:r>
        <w:t>Incorrect: 32,000</w:t>
      </w:r>
    </w:p>
    <w:p w:rsidR="00B325FD" w:rsidRDefault="00B325FD" w:rsidP="00B325FD">
      <w:pPr>
        <w:pStyle w:val="ListParagraph"/>
        <w:numPr>
          <w:ilvl w:val="2"/>
          <w:numId w:val="1"/>
        </w:numPr>
      </w:pPr>
      <w:r>
        <w:t>Correct: 32000</w:t>
      </w:r>
    </w:p>
    <w:p w:rsidR="00660F8E" w:rsidRDefault="00660F8E" w:rsidP="00660F8E">
      <w:pPr>
        <w:pStyle w:val="ListParagraph"/>
        <w:numPr>
          <w:ilvl w:val="0"/>
          <w:numId w:val="1"/>
        </w:numPr>
      </w:pPr>
      <w:r>
        <w:t>Doublecheck the values correspond to the correct PI-Tag</w:t>
      </w:r>
    </w:p>
    <w:p w:rsidR="00B325FD" w:rsidRDefault="00B325FD" w:rsidP="00B325FD">
      <w:pPr>
        <w:pStyle w:val="ListParagraph"/>
        <w:numPr>
          <w:ilvl w:val="0"/>
          <w:numId w:val="1"/>
        </w:numPr>
      </w:pPr>
      <w:r>
        <w:t>Save the upload tab on the Excel spreadsheet as a .</w:t>
      </w:r>
      <w:r w:rsidR="00660F8E">
        <w:t>csv</w:t>
      </w:r>
      <w:r>
        <w:t xml:space="preserve"> file in the following location</w:t>
      </w:r>
      <w:r w:rsidR="00660F8E">
        <w:t xml:space="preserve"> on the dual monitor desktop computer on the first floor of the Office of Sustainability</w:t>
      </w:r>
      <w:r>
        <w:t>:</w:t>
      </w:r>
    </w:p>
    <w:p w:rsidR="00DE4EAA" w:rsidRPr="00B325FD" w:rsidRDefault="00660F8E" w:rsidP="00660F8E">
      <w:pPr>
        <w:ind w:left="1440"/>
      </w:pPr>
      <w:r>
        <w:t>Windows(C:) drive------------&gt; “Project-pi” folder</w:t>
      </w:r>
      <w:bookmarkStart w:id="0" w:name="_GoBack"/>
      <w:bookmarkEnd w:id="0"/>
    </w:p>
    <w:sectPr w:rsidR="00DE4EAA" w:rsidRPr="00B32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B3717"/>
    <w:multiLevelType w:val="hybridMultilevel"/>
    <w:tmpl w:val="37680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5FD"/>
    <w:rsid w:val="002F7378"/>
    <w:rsid w:val="00410E2E"/>
    <w:rsid w:val="00660F8E"/>
    <w:rsid w:val="00931365"/>
    <w:rsid w:val="00AE1C01"/>
    <w:rsid w:val="00B325FD"/>
    <w:rsid w:val="00B60DB6"/>
    <w:rsid w:val="00D46256"/>
    <w:rsid w:val="00DE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4113"/>
  <w15:chartTrackingRefBased/>
  <w15:docId w15:val="{9534D9F7-D518-47AA-80CA-89AAFC86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5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2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1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DCB9D77</Template>
  <TotalTime>58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Schwartz</dc:creator>
  <cp:keywords/>
  <dc:description/>
  <cp:lastModifiedBy>Matthew R Fainor</cp:lastModifiedBy>
  <cp:revision>6</cp:revision>
  <dcterms:created xsi:type="dcterms:W3CDTF">2019-01-18T14:35:00Z</dcterms:created>
  <dcterms:modified xsi:type="dcterms:W3CDTF">2020-04-23T15:53:00Z</dcterms:modified>
</cp:coreProperties>
</file>